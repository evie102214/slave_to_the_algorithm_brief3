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07AE" w:rsidRDefault="00FD6EF4" w:rsidP="00FD6EF4">
      <w:pPr>
        <w:pStyle w:val="1"/>
      </w:pPr>
      <w:r>
        <w:t>StTa</w:t>
      </w:r>
    </w:p>
    <w:p w:rsidR="00FD6EF4" w:rsidRDefault="00FD6EF4" w:rsidP="00FD6EF4">
      <w:r>
        <w:t>size(width, height);</w:t>
      </w:r>
    </w:p>
    <w:p w:rsidR="00FD6EF4" w:rsidRDefault="00FD6EF4" w:rsidP="00FD6EF4">
      <w:r>
        <w:t>background (R,G,B);</w:t>
      </w:r>
    </w:p>
    <w:p w:rsidR="00FD6EF4" w:rsidRDefault="00FD6EF4" w:rsidP="00FD6EF4"/>
    <w:p w:rsidR="00FD6EF4" w:rsidRDefault="00FD6EF4" w:rsidP="00FD6EF4">
      <w:r>
        <w:t>line (x1,y1,x2,y2);</w:t>
      </w:r>
    </w:p>
    <w:p w:rsidR="00FD6EF4" w:rsidRDefault="00FD6EF4" w:rsidP="00FD6EF4">
      <w:r>
        <w:t>point (</w:t>
      </w:r>
      <w:proofErr w:type="spellStart"/>
      <w:r>
        <w:t>x,y</w:t>
      </w:r>
      <w:proofErr w:type="spellEnd"/>
      <w:r>
        <w:t>);</w:t>
      </w:r>
    </w:p>
    <w:p w:rsidR="00FD6EF4" w:rsidRDefault="00FD6EF4" w:rsidP="00FD6EF4">
      <w:proofErr w:type="spellStart"/>
      <w:r>
        <w:t>rect</w:t>
      </w:r>
      <w:proofErr w:type="spellEnd"/>
      <w:r>
        <w:t xml:space="preserve"> (</w:t>
      </w:r>
      <w:proofErr w:type="spellStart"/>
      <w:r>
        <w:t>topleft</w:t>
      </w:r>
      <w:proofErr w:type="spellEnd"/>
      <w:r>
        <w:t xml:space="preserve">, </w:t>
      </w:r>
      <w:proofErr w:type="spellStart"/>
      <w:r>
        <w:t>topright</w:t>
      </w:r>
      <w:proofErr w:type="spellEnd"/>
      <w:r>
        <w:t>, width, height);</w:t>
      </w:r>
    </w:p>
    <w:p w:rsidR="00FD6EF4" w:rsidRDefault="00FD6EF4" w:rsidP="00FD6EF4">
      <w:r>
        <w:t>ellipse (</w:t>
      </w:r>
      <w:proofErr w:type="spellStart"/>
      <w:r>
        <w:t>centreX</w:t>
      </w:r>
      <w:proofErr w:type="spellEnd"/>
      <w:r>
        <w:t xml:space="preserve">, </w:t>
      </w:r>
      <w:proofErr w:type="spellStart"/>
      <w:r>
        <w:t>centreY</w:t>
      </w:r>
      <w:proofErr w:type="spellEnd"/>
      <w:r>
        <w:t>, width, height);</w:t>
      </w:r>
    </w:p>
    <w:p w:rsidR="00FD6EF4" w:rsidRDefault="00FD6EF4" w:rsidP="00FD6EF4"/>
    <w:p w:rsidR="00FD6EF4" w:rsidRDefault="00FD6EF4" w:rsidP="00FD6EF4">
      <w:r>
        <w:t>fill (colour);</w:t>
      </w:r>
    </w:p>
    <w:p w:rsidR="00FD6EF4" w:rsidRDefault="00FD6EF4" w:rsidP="00FD6EF4">
      <w:proofErr w:type="spellStart"/>
      <w:r>
        <w:t>noStroke</w:t>
      </w:r>
      <w:proofErr w:type="spellEnd"/>
      <w:r>
        <w:t>();</w:t>
      </w:r>
    </w:p>
    <w:p w:rsidR="00FD6EF4" w:rsidRDefault="00FD6EF4" w:rsidP="00FD6EF4">
      <w:r>
        <w:t>stroke (colour);</w:t>
      </w:r>
    </w:p>
    <w:p w:rsidR="00FD6EF4" w:rsidRDefault="00FD6EF4" w:rsidP="00FD6EF4">
      <w:proofErr w:type="spellStart"/>
      <w:r>
        <w:t>mouseX</w:t>
      </w:r>
      <w:proofErr w:type="spellEnd"/>
      <w:r>
        <w:t xml:space="preserve"> ~~&gt; the position of your mouse horizontally </w:t>
      </w:r>
    </w:p>
    <w:p w:rsidR="00FD6EF4" w:rsidRDefault="00FD6EF4" w:rsidP="00FD6EF4">
      <w:proofErr w:type="spellStart"/>
      <w:r>
        <w:t>mouseY</w:t>
      </w:r>
      <w:proofErr w:type="spellEnd"/>
      <w:r>
        <w:t xml:space="preserve"> ~~&gt; the position of your mouse vertically </w:t>
      </w:r>
    </w:p>
    <w:p w:rsidR="00FD6EF4" w:rsidRDefault="00FD6EF4" w:rsidP="00FD6EF4"/>
    <w:p w:rsidR="00FD6EF4" w:rsidRDefault="00FD6EF4" w:rsidP="00FD6EF4">
      <w:r>
        <w:t>translate(</w:t>
      </w:r>
      <w:proofErr w:type="spellStart"/>
      <w:r>
        <w:t>x,y</w:t>
      </w:r>
      <w:proofErr w:type="spellEnd"/>
      <w:r>
        <w:t>); //this moves your crosshairs or cartesian reference point</w:t>
      </w:r>
    </w:p>
    <w:p w:rsidR="00FD6EF4" w:rsidRDefault="00FD6EF4" w:rsidP="00FD6EF4">
      <w:r>
        <w:t>rotate(angle);</w:t>
      </w:r>
    </w:p>
    <w:p w:rsidR="00FD6EF4" w:rsidRDefault="00FD6EF4" w:rsidP="00FD6EF4"/>
    <w:p w:rsidR="00FD6EF4" w:rsidRDefault="00FD6EF4" w:rsidP="00FD6EF4">
      <w:r>
        <w:t xml:space="preserve">if </w:t>
      </w:r>
      <w:proofErr w:type="spellStart"/>
      <w:r>
        <w:t>mousePressed</w:t>
      </w:r>
      <w:proofErr w:type="spellEnd"/>
    </w:p>
    <w:p w:rsidR="00FD6EF4" w:rsidRDefault="00FD6EF4" w:rsidP="00FD6EF4"/>
    <w:p w:rsidR="00FD6EF4" w:rsidRDefault="00FD6EF4" w:rsidP="00FD6EF4">
      <w:r>
        <w:t>--------------------</w:t>
      </w:r>
    </w:p>
    <w:p w:rsidR="00FD6EF4" w:rsidRDefault="00FD6EF4" w:rsidP="00FD6EF4">
      <w:r>
        <w:t>void setup() {</w:t>
      </w:r>
    </w:p>
    <w:p w:rsidR="00FD6EF4" w:rsidRDefault="00FD6EF4" w:rsidP="00FD6EF4">
      <w:r>
        <w:t xml:space="preserve">  size (500, 500);</w:t>
      </w:r>
    </w:p>
    <w:p w:rsidR="00FD6EF4" w:rsidRDefault="00FD6EF4" w:rsidP="00FD6EF4">
      <w:r>
        <w:t xml:space="preserve">  fill (100,30,60, 50);</w:t>
      </w:r>
    </w:p>
    <w:p w:rsidR="00FD6EF4" w:rsidRDefault="00FD6EF4" w:rsidP="00FD6EF4">
      <w:r>
        <w:t xml:space="preserve">  background (255,255,255);</w:t>
      </w:r>
    </w:p>
    <w:p w:rsidR="00FD6EF4" w:rsidRDefault="00FD6EF4" w:rsidP="00FD6EF4">
      <w:r>
        <w:lastRenderedPageBreak/>
        <w:t xml:space="preserve">  stroke (0);</w:t>
      </w:r>
    </w:p>
    <w:p w:rsidR="00FD6EF4" w:rsidRDefault="00FD6EF4" w:rsidP="00FD6EF4">
      <w:r>
        <w:t>}</w:t>
      </w:r>
    </w:p>
    <w:p w:rsidR="00FD6EF4" w:rsidRDefault="00FD6EF4" w:rsidP="00FD6EF4"/>
    <w:p w:rsidR="00FD6EF4" w:rsidRDefault="00FD6EF4" w:rsidP="00FD6EF4">
      <w:r>
        <w:t>void draw (){</w:t>
      </w:r>
    </w:p>
    <w:p w:rsidR="00FD6EF4" w:rsidRDefault="00FD6EF4" w:rsidP="00FD6EF4">
      <w:r>
        <w:t xml:space="preserve">  if (</w:t>
      </w:r>
      <w:proofErr w:type="spellStart"/>
      <w:r>
        <w:t>mousePressed</w:t>
      </w:r>
      <w:proofErr w:type="spellEnd"/>
      <w:r>
        <w:t>) {</w:t>
      </w:r>
    </w:p>
    <w:p w:rsidR="00FD6EF4" w:rsidRDefault="00FD6EF4" w:rsidP="00FD6EF4">
      <w:r>
        <w:t xml:space="preserve">    fill (255);</w:t>
      </w:r>
    </w:p>
    <w:p w:rsidR="00FD6EF4" w:rsidRDefault="00FD6EF4" w:rsidP="00FD6EF4">
      <w:r>
        <w:t xml:space="preserve">    </w:t>
      </w:r>
      <w:proofErr w:type="spellStart"/>
      <w:r>
        <w:t>noStroke</w:t>
      </w:r>
      <w:proofErr w:type="spellEnd"/>
      <w:r>
        <w:t>();</w:t>
      </w:r>
    </w:p>
    <w:p w:rsidR="00FD6EF4" w:rsidRDefault="00FD6EF4" w:rsidP="00FD6EF4">
      <w:r>
        <w:t xml:space="preserve">    ellipse (</w:t>
      </w:r>
      <w:proofErr w:type="spellStart"/>
      <w:r>
        <w:t>mouseX</w:t>
      </w:r>
      <w:proofErr w:type="spellEnd"/>
      <w:r>
        <w:t>, mouseY,100, 100);</w:t>
      </w:r>
    </w:p>
    <w:p w:rsidR="00FD6EF4" w:rsidRDefault="00FD6EF4" w:rsidP="00FD6EF4">
      <w:r>
        <w:t xml:space="preserve">  }</w:t>
      </w:r>
    </w:p>
    <w:p w:rsidR="00FD6EF4" w:rsidRDefault="00FD6EF4" w:rsidP="00FD6EF4">
      <w:r>
        <w:t xml:space="preserve">  else {</w:t>
      </w:r>
    </w:p>
    <w:p w:rsidR="00FD6EF4" w:rsidRDefault="00FD6EF4" w:rsidP="00FD6EF4">
      <w:r>
        <w:t xml:space="preserve">    fill (</w:t>
      </w:r>
      <w:proofErr w:type="spellStart"/>
      <w:r>
        <w:t>mouseX</w:t>
      </w:r>
      <w:proofErr w:type="spellEnd"/>
      <w:r>
        <w:t xml:space="preserve">/2, 0, </w:t>
      </w:r>
      <w:proofErr w:type="spellStart"/>
      <w:r>
        <w:t>mouseY</w:t>
      </w:r>
      <w:proofErr w:type="spellEnd"/>
      <w:r>
        <w:t>/2, 30);</w:t>
      </w:r>
    </w:p>
    <w:p w:rsidR="00FD6EF4" w:rsidRDefault="00FD6EF4" w:rsidP="00FD6EF4">
      <w:r>
        <w:t xml:space="preserve">    stroke (0);</w:t>
      </w:r>
    </w:p>
    <w:p w:rsidR="00FD6EF4" w:rsidRDefault="00FD6EF4" w:rsidP="00FD6EF4">
      <w:r>
        <w:t xml:space="preserve">    ellipse (</w:t>
      </w:r>
      <w:proofErr w:type="spellStart"/>
      <w:r>
        <w:t>mouseX</w:t>
      </w:r>
      <w:proofErr w:type="spellEnd"/>
      <w:r>
        <w:t>, mouseY,100, 100);</w:t>
      </w:r>
    </w:p>
    <w:p w:rsidR="00FD6EF4" w:rsidRDefault="00FD6EF4" w:rsidP="00FD6EF4">
      <w:r>
        <w:t xml:space="preserve">  }</w:t>
      </w:r>
    </w:p>
    <w:p w:rsidR="00FD6EF4" w:rsidRDefault="00FD6EF4" w:rsidP="00FD6EF4">
      <w:r>
        <w:t>}</w:t>
      </w:r>
    </w:p>
    <w:p w:rsidR="00FD6EF4" w:rsidRDefault="00FD6EF4" w:rsidP="00FD6EF4">
      <w:r>
        <w:t xml:space="preserve">void </w:t>
      </w:r>
      <w:proofErr w:type="spellStart"/>
      <w:r>
        <w:t>keyPressed</w:t>
      </w:r>
      <w:proofErr w:type="spellEnd"/>
      <w:r>
        <w:t>() {</w:t>
      </w:r>
    </w:p>
    <w:p w:rsidR="00FD6EF4" w:rsidRDefault="00FD6EF4" w:rsidP="00FD6EF4">
      <w:r>
        <w:t xml:space="preserve">  background(</w:t>
      </w:r>
      <w:proofErr w:type="spellStart"/>
      <w:r>
        <w:t>mouseX</w:t>
      </w:r>
      <w:proofErr w:type="spellEnd"/>
      <w:r>
        <w:t>/2, 255-(</w:t>
      </w:r>
      <w:proofErr w:type="spellStart"/>
      <w:r>
        <w:t>mouseX</w:t>
      </w:r>
      <w:proofErr w:type="spellEnd"/>
      <w:r>
        <w:t xml:space="preserve">/2), </w:t>
      </w:r>
      <w:proofErr w:type="spellStart"/>
      <w:r>
        <w:t>mouseY</w:t>
      </w:r>
      <w:proofErr w:type="spellEnd"/>
      <w:r>
        <w:t>/2);</w:t>
      </w:r>
    </w:p>
    <w:p w:rsidR="00FD6EF4" w:rsidRDefault="00FD6EF4" w:rsidP="00FD6EF4">
      <w:r>
        <w:t>}</w:t>
      </w:r>
    </w:p>
    <w:p w:rsidR="00FD6EF4" w:rsidRDefault="00FD6EF4" w:rsidP="00FD6EF4">
      <w:r>
        <w:t>----------------------</w:t>
      </w:r>
    </w:p>
    <w:p w:rsidR="00FD6EF4" w:rsidRDefault="00FD6EF4" w:rsidP="00FD6EF4">
      <w:r>
        <w:t>Shortcuts:</w:t>
      </w:r>
    </w:p>
    <w:p w:rsidR="00FD6EF4" w:rsidRDefault="00FD6EF4" w:rsidP="00FD6EF4">
      <w:r>
        <w:t>void setup(){</w:t>
      </w:r>
    </w:p>
    <w:p w:rsidR="00FD6EF4" w:rsidRDefault="00FD6EF4" w:rsidP="00FD6EF4">
      <w:r>
        <w:t>}</w:t>
      </w:r>
    </w:p>
    <w:p w:rsidR="00FD6EF4" w:rsidRDefault="00FD6EF4" w:rsidP="00FD6EF4">
      <w:r>
        <w:t>void draw(){</w:t>
      </w:r>
    </w:p>
    <w:p w:rsidR="00FD6EF4" w:rsidRDefault="00FD6EF4" w:rsidP="00FD6EF4">
      <w:r>
        <w:t>}</w:t>
      </w:r>
    </w:p>
    <w:p w:rsidR="00FD6EF4" w:rsidRDefault="00FD6EF4" w:rsidP="00FD6EF4"/>
    <w:p w:rsidR="00FD6EF4" w:rsidRDefault="00FD6EF4" w:rsidP="00FD6EF4">
      <w:r>
        <w:t>size(width, height);</w:t>
      </w:r>
    </w:p>
    <w:p w:rsidR="00FD6EF4" w:rsidRDefault="00FD6EF4" w:rsidP="00FD6EF4">
      <w:r>
        <w:t>background (R,G,B);</w:t>
      </w:r>
    </w:p>
    <w:p w:rsidR="00FD6EF4" w:rsidRDefault="00FD6EF4" w:rsidP="00FD6EF4"/>
    <w:p w:rsidR="00FD6EF4" w:rsidRDefault="00FD6EF4" w:rsidP="00FD6EF4">
      <w:r>
        <w:lastRenderedPageBreak/>
        <w:t>line (x1,y1,x2,y2);</w:t>
      </w:r>
    </w:p>
    <w:p w:rsidR="00FD6EF4" w:rsidRDefault="00FD6EF4" w:rsidP="00FD6EF4">
      <w:r>
        <w:t>point (</w:t>
      </w:r>
      <w:proofErr w:type="spellStart"/>
      <w:r>
        <w:t>x,y</w:t>
      </w:r>
      <w:proofErr w:type="spellEnd"/>
      <w:r>
        <w:t>);</w:t>
      </w:r>
    </w:p>
    <w:p w:rsidR="00FD6EF4" w:rsidRDefault="00FD6EF4" w:rsidP="00FD6EF4">
      <w:proofErr w:type="spellStart"/>
      <w:r>
        <w:t>rect</w:t>
      </w:r>
      <w:proofErr w:type="spellEnd"/>
      <w:r>
        <w:t xml:space="preserve"> (</w:t>
      </w:r>
      <w:proofErr w:type="spellStart"/>
      <w:r>
        <w:t>topleft</w:t>
      </w:r>
      <w:proofErr w:type="spellEnd"/>
      <w:r>
        <w:t xml:space="preserve">, </w:t>
      </w:r>
      <w:proofErr w:type="spellStart"/>
      <w:r>
        <w:t>topright</w:t>
      </w:r>
      <w:proofErr w:type="spellEnd"/>
      <w:r>
        <w:t>, width, height);</w:t>
      </w:r>
    </w:p>
    <w:p w:rsidR="00FD6EF4" w:rsidRDefault="00FD6EF4" w:rsidP="00FD6EF4">
      <w:r>
        <w:t>ellipse (</w:t>
      </w:r>
      <w:proofErr w:type="spellStart"/>
      <w:r>
        <w:t>centreX</w:t>
      </w:r>
      <w:proofErr w:type="spellEnd"/>
      <w:r>
        <w:t xml:space="preserve">, </w:t>
      </w:r>
      <w:proofErr w:type="spellStart"/>
      <w:r>
        <w:t>centreY</w:t>
      </w:r>
      <w:proofErr w:type="spellEnd"/>
      <w:r>
        <w:t>, width, height);</w:t>
      </w:r>
    </w:p>
    <w:p w:rsidR="00FD6EF4" w:rsidRDefault="00FD6EF4" w:rsidP="00FD6EF4"/>
    <w:p w:rsidR="00FD6EF4" w:rsidRDefault="00FD6EF4" w:rsidP="00FD6EF4">
      <w:r>
        <w:t>fill (colour);</w:t>
      </w:r>
    </w:p>
    <w:p w:rsidR="00FD6EF4" w:rsidRDefault="00FD6EF4" w:rsidP="00FD6EF4">
      <w:proofErr w:type="spellStart"/>
      <w:r>
        <w:t>noStroke</w:t>
      </w:r>
      <w:proofErr w:type="spellEnd"/>
      <w:r>
        <w:t>();</w:t>
      </w:r>
    </w:p>
    <w:p w:rsidR="00FD6EF4" w:rsidRDefault="00FD6EF4" w:rsidP="00FD6EF4">
      <w:r>
        <w:t>stroke (colour);</w:t>
      </w:r>
    </w:p>
    <w:p w:rsidR="00FD6EF4" w:rsidRDefault="00FD6EF4" w:rsidP="00FD6EF4">
      <w:proofErr w:type="spellStart"/>
      <w:r>
        <w:t>mouseX</w:t>
      </w:r>
      <w:proofErr w:type="spellEnd"/>
      <w:r>
        <w:t xml:space="preserve"> ~~&gt; the position of your mouse horizontally </w:t>
      </w:r>
    </w:p>
    <w:p w:rsidR="00FD6EF4" w:rsidRDefault="00FD6EF4" w:rsidP="00FD6EF4">
      <w:proofErr w:type="spellStart"/>
      <w:r>
        <w:t>mouseY</w:t>
      </w:r>
      <w:proofErr w:type="spellEnd"/>
      <w:r>
        <w:t xml:space="preserve"> ~~&gt; the position of your mouse vertically </w:t>
      </w:r>
    </w:p>
    <w:p w:rsidR="00FD6EF4" w:rsidRDefault="00FD6EF4" w:rsidP="00FD6EF4"/>
    <w:p w:rsidR="00FD6EF4" w:rsidRDefault="00FD6EF4" w:rsidP="00FD6EF4">
      <w:r>
        <w:t>translate(</w:t>
      </w:r>
      <w:proofErr w:type="spellStart"/>
      <w:r>
        <w:t>x,y</w:t>
      </w:r>
      <w:proofErr w:type="spellEnd"/>
      <w:r>
        <w:t>); //this moves your crosshairs or cartesian reference point</w:t>
      </w:r>
    </w:p>
    <w:p w:rsidR="00FD6EF4" w:rsidRDefault="00FD6EF4" w:rsidP="00FD6EF4">
      <w:r>
        <w:t>rotate(angle);</w:t>
      </w:r>
    </w:p>
    <w:p w:rsidR="00FD6EF4" w:rsidRDefault="00FD6EF4" w:rsidP="00FD6EF4"/>
    <w:p w:rsidR="00FD6EF4" w:rsidRDefault="00FD6EF4" w:rsidP="00FD6EF4">
      <w:r>
        <w:t xml:space="preserve"> if (</w:t>
      </w:r>
      <w:proofErr w:type="spellStart"/>
      <w:r>
        <w:t>mousePressed</w:t>
      </w:r>
      <w:proofErr w:type="spellEnd"/>
      <w:r>
        <w:t>) {</w:t>
      </w:r>
    </w:p>
    <w:p w:rsidR="00FD6EF4" w:rsidRDefault="00FD6EF4" w:rsidP="00FD6EF4">
      <w:r>
        <w:t xml:space="preserve">  ellipse (</w:t>
      </w:r>
      <w:proofErr w:type="spellStart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>, 100, 100);</w:t>
      </w:r>
    </w:p>
    <w:p w:rsidR="00FD6EF4" w:rsidRDefault="00FD6EF4" w:rsidP="00FD6EF4">
      <w:r>
        <w:t>}</w:t>
      </w:r>
    </w:p>
    <w:p w:rsidR="00FD6EF4" w:rsidRDefault="00FD6EF4" w:rsidP="00FD6EF4">
      <w:r>
        <w:t xml:space="preserve">void </w:t>
      </w:r>
      <w:proofErr w:type="spellStart"/>
      <w:r>
        <w:t>keyPressed</w:t>
      </w:r>
      <w:proofErr w:type="spellEnd"/>
      <w:r>
        <w:t>() {</w:t>
      </w:r>
    </w:p>
    <w:p w:rsidR="00FD6EF4" w:rsidRDefault="00FD6EF4" w:rsidP="00FD6EF4">
      <w:r>
        <w:t xml:space="preserve">  </w:t>
      </w:r>
      <w:proofErr w:type="spellStart"/>
      <w:r>
        <w:t>saveFrame</w:t>
      </w:r>
      <w:proofErr w:type="spellEnd"/>
      <w:r>
        <w:t>("line-##.jpg");</w:t>
      </w:r>
    </w:p>
    <w:p w:rsidR="00FD6EF4" w:rsidRDefault="00FD6EF4" w:rsidP="00FD6EF4">
      <w:r>
        <w:t>}</w:t>
      </w:r>
    </w:p>
    <w:p w:rsidR="00FD6EF4" w:rsidRDefault="00FD6EF4" w:rsidP="00FD6EF4"/>
    <w:p w:rsidR="00FD6EF4" w:rsidRDefault="00FD6EF4" w:rsidP="00FD6EF4"/>
    <w:p w:rsidR="00FD6EF4" w:rsidRDefault="00FD6EF4" w:rsidP="00FD6EF4">
      <w:r>
        <w:t>----------------------</w:t>
      </w:r>
    </w:p>
    <w:p w:rsidR="00FD6EF4" w:rsidRDefault="00FD6EF4" w:rsidP="00FD6EF4">
      <w:r>
        <w:t>void setup() {</w:t>
      </w:r>
    </w:p>
    <w:p w:rsidR="00FD6EF4" w:rsidRDefault="00FD6EF4" w:rsidP="00FD6EF4">
      <w:r>
        <w:t xml:space="preserve">  size (500, 500);</w:t>
      </w:r>
    </w:p>
    <w:p w:rsidR="00FD6EF4" w:rsidRDefault="00FD6EF4" w:rsidP="00FD6EF4">
      <w:r>
        <w:t xml:space="preserve">  fill (100,30,60, 50);</w:t>
      </w:r>
    </w:p>
    <w:p w:rsidR="00FD6EF4" w:rsidRDefault="00FD6EF4" w:rsidP="00FD6EF4">
      <w:r>
        <w:t xml:space="preserve">  background (255,255,255);</w:t>
      </w:r>
    </w:p>
    <w:p w:rsidR="00FD6EF4" w:rsidRDefault="00FD6EF4" w:rsidP="00FD6EF4">
      <w:r>
        <w:t xml:space="preserve">  stroke (0);</w:t>
      </w:r>
    </w:p>
    <w:p w:rsidR="00FD6EF4" w:rsidRDefault="00FD6EF4" w:rsidP="00FD6EF4">
      <w:r>
        <w:lastRenderedPageBreak/>
        <w:t>}</w:t>
      </w:r>
    </w:p>
    <w:p w:rsidR="00FD6EF4" w:rsidRDefault="00FD6EF4" w:rsidP="00FD6EF4"/>
    <w:p w:rsidR="00FD6EF4" w:rsidRDefault="00FD6EF4" w:rsidP="00FD6EF4">
      <w:r>
        <w:t>void draw (){</w:t>
      </w:r>
    </w:p>
    <w:p w:rsidR="00FD6EF4" w:rsidRDefault="00FD6EF4" w:rsidP="00FD6EF4">
      <w:r>
        <w:t xml:space="preserve">  fill(255,255,255,5);</w:t>
      </w:r>
    </w:p>
    <w:p w:rsidR="00FD6EF4" w:rsidRDefault="00FD6EF4" w:rsidP="00FD6EF4">
      <w:r>
        <w:t xml:space="preserve">  </w:t>
      </w:r>
      <w:proofErr w:type="spellStart"/>
      <w:r>
        <w:t>rect</w:t>
      </w:r>
      <w:proofErr w:type="spellEnd"/>
      <w:r>
        <w:t xml:space="preserve"> (0,0,500,500);</w:t>
      </w:r>
    </w:p>
    <w:p w:rsidR="00FD6EF4" w:rsidRDefault="00FD6EF4" w:rsidP="00FD6EF4">
      <w:r>
        <w:t xml:space="preserve">  if (</w:t>
      </w:r>
      <w:proofErr w:type="spellStart"/>
      <w:r>
        <w:t>mousePressed</w:t>
      </w:r>
      <w:proofErr w:type="spellEnd"/>
      <w:r>
        <w:t>) {</w:t>
      </w:r>
    </w:p>
    <w:p w:rsidR="00FD6EF4" w:rsidRDefault="00FD6EF4" w:rsidP="00FD6EF4">
      <w:r>
        <w:t xml:space="preserve">    fill (255);</w:t>
      </w:r>
    </w:p>
    <w:p w:rsidR="00FD6EF4" w:rsidRDefault="00FD6EF4" w:rsidP="00FD6EF4">
      <w:r>
        <w:t xml:space="preserve">    </w:t>
      </w:r>
      <w:proofErr w:type="spellStart"/>
      <w:r>
        <w:t>noStroke</w:t>
      </w:r>
      <w:proofErr w:type="spellEnd"/>
      <w:r>
        <w:t>();</w:t>
      </w:r>
    </w:p>
    <w:p w:rsidR="00FD6EF4" w:rsidRDefault="00FD6EF4" w:rsidP="00FD6EF4">
      <w:r>
        <w:t xml:space="preserve">    ellipse (</w:t>
      </w:r>
      <w:proofErr w:type="spellStart"/>
      <w:r>
        <w:t>mouseX</w:t>
      </w:r>
      <w:proofErr w:type="spellEnd"/>
      <w:r>
        <w:t>, mouseY,100, 100);</w:t>
      </w:r>
    </w:p>
    <w:p w:rsidR="00FD6EF4" w:rsidRDefault="00FD6EF4" w:rsidP="00FD6EF4">
      <w:r>
        <w:t xml:space="preserve">  }</w:t>
      </w:r>
    </w:p>
    <w:p w:rsidR="00FD6EF4" w:rsidRDefault="00FD6EF4" w:rsidP="00FD6EF4">
      <w:r>
        <w:t xml:space="preserve">  else {</w:t>
      </w:r>
    </w:p>
    <w:p w:rsidR="00FD6EF4" w:rsidRDefault="00FD6EF4" w:rsidP="00FD6EF4">
      <w:r>
        <w:t xml:space="preserve">    fill (</w:t>
      </w:r>
      <w:proofErr w:type="spellStart"/>
      <w:r>
        <w:t>mouseX</w:t>
      </w:r>
      <w:proofErr w:type="spellEnd"/>
      <w:r>
        <w:t xml:space="preserve">/2, 0, </w:t>
      </w:r>
      <w:proofErr w:type="spellStart"/>
      <w:r>
        <w:t>mouseY</w:t>
      </w:r>
      <w:proofErr w:type="spellEnd"/>
      <w:r>
        <w:t>/2, 30);</w:t>
      </w:r>
    </w:p>
    <w:p w:rsidR="00FD6EF4" w:rsidRDefault="00FD6EF4" w:rsidP="00FD6EF4">
      <w:r>
        <w:t xml:space="preserve">    stroke (0);</w:t>
      </w:r>
    </w:p>
    <w:p w:rsidR="00FD6EF4" w:rsidRDefault="00FD6EF4" w:rsidP="00FD6EF4">
      <w:r>
        <w:t xml:space="preserve">    ellipse (</w:t>
      </w:r>
      <w:proofErr w:type="spellStart"/>
      <w:r>
        <w:t>mouseX</w:t>
      </w:r>
      <w:proofErr w:type="spellEnd"/>
      <w:r>
        <w:t>, mouseY,100, 100);</w:t>
      </w:r>
    </w:p>
    <w:p w:rsidR="00FD6EF4" w:rsidRDefault="00FD6EF4" w:rsidP="00FD6EF4">
      <w:r>
        <w:t xml:space="preserve">  }</w:t>
      </w:r>
    </w:p>
    <w:p w:rsidR="00FD6EF4" w:rsidRDefault="00FD6EF4" w:rsidP="00FD6EF4">
      <w:r>
        <w:t>}</w:t>
      </w:r>
    </w:p>
    <w:p w:rsidR="00FD6EF4" w:rsidRDefault="00FD6EF4" w:rsidP="00FD6EF4">
      <w:r>
        <w:t xml:space="preserve">void </w:t>
      </w:r>
      <w:proofErr w:type="spellStart"/>
      <w:r>
        <w:t>keyPressed</w:t>
      </w:r>
      <w:proofErr w:type="spellEnd"/>
      <w:r>
        <w:t>() {</w:t>
      </w:r>
    </w:p>
    <w:p w:rsidR="00FD6EF4" w:rsidRDefault="00FD6EF4" w:rsidP="00FD6EF4">
      <w:r>
        <w:t xml:space="preserve">  background(</w:t>
      </w:r>
      <w:proofErr w:type="spellStart"/>
      <w:r>
        <w:t>mouseX</w:t>
      </w:r>
      <w:proofErr w:type="spellEnd"/>
      <w:r>
        <w:t>/2, 255-(</w:t>
      </w:r>
      <w:proofErr w:type="spellStart"/>
      <w:r>
        <w:t>mouseX</w:t>
      </w:r>
      <w:proofErr w:type="spellEnd"/>
      <w:r>
        <w:t xml:space="preserve">/2), </w:t>
      </w:r>
      <w:proofErr w:type="spellStart"/>
      <w:r>
        <w:t>mouseY</w:t>
      </w:r>
      <w:proofErr w:type="spellEnd"/>
      <w:r>
        <w:t>/2);</w:t>
      </w:r>
    </w:p>
    <w:p w:rsidR="00FD6EF4" w:rsidRDefault="00FD6EF4" w:rsidP="00FD6EF4">
      <w:r>
        <w:t>}</w:t>
      </w:r>
    </w:p>
    <w:p w:rsidR="00FD6EF4" w:rsidRPr="00FD6EF4" w:rsidRDefault="00FD6EF4" w:rsidP="00FD6EF4">
      <w:pPr>
        <w:rPr>
          <w:rFonts w:hint="eastAsia"/>
        </w:rPr>
      </w:pPr>
      <w:r>
        <w:t>----------------------</w:t>
      </w:r>
    </w:p>
    <w:sectPr w:rsidR="00FD6EF4" w:rsidRPr="00FD6EF4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1A44" w:rsidRDefault="00E81A44">
      <w:r>
        <w:separator/>
      </w:r>
    </w:p>
    <w:p w:rsidR="00E81A44" w:rsidRDefault="00E81A44"/>
  </w:endnote>
  <w:endnote w:type="continuationSeparator" w:id="0">
    <w:p w:rsidR="00E81A44" w:rsidRDefault="00E81A44">
      <w:r>
        <w:continuationSeparator/>
      </w:r>
    </w:p>
    <w:p w:rsidR="00E81A44" w:rsidRDefault="00E81A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07AE" w:rsidRDefault="001648BF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1A44" w:rsidRDefault="00E81A44">
      <w:r>
        <w:separator/>
      </w:r>
    </w:p>
    <w:p w:rsidR="00E81A44" w:rsidRDefault="00E81A44"/>
  </w:footnote>
  <w:footnote w:type="continuationSeparator" w:id="0">
    <w:p w:rsidR="00E81A44" w:rsidRDefault="00E81A44">
      <w:r>
        <w:continuationSeparator/>
      </w:r>
    </w:p>
    <w:p w:rsidR="00E81A44" w:rsidRDefault="00E81A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F4"/>
    <w:rsid w:val="00104C21"/>
    <w:rsid w:val="001648BF"/>
    <w:rsid w:val="004607AE"/>
    <w:rsid w:val="00D07996"/>
    <w:rsid w:val="00E81A44"/>
    <w:rsid w:val="00F518D6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5A3CD"/>
  <w15:chartTrackingRefBased/>
  <w15:docId w15:val="{D99BD886-3577-9248-AC92-6AD27A08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648BF"/>
    <w:rPr>
      <w:lang w:val="en-GB" w:eastAsia="zh-TW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vie/Library/Containers/com.microsoft.Word/Data/Library/Application%20Support/Microsoft/Office/16.0/DTS/zh-TW%7b84E85A57-82D4-FF49-A331-BD9D77756A56%7d/%7bF2FC2AD6-1887-A04B-8B90-07BE902DE17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{F2FC2AD6-1887-A04B-8B90-07BE902DE17C}tf10002086.dotx</Template>
  <TotalTime>3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 Kung</dc:creator>
  <cp:keywords/>
  <dc:description/>
  <cp:lastModifiedBy>Evie Kung</cp:lastModifiedBy>
  <cp:revision>2</cp:revision>
  <dcterms:created xsi:type="dcterms:W3CDTF">2020-07-31T16:23:00Z</dcterms:created>
  <dcterms:modified xsi:type="dcterms:W3CDTF">2020-10-22T05:03:00Z</dcterms:modified>
</cp:coreProperties>
</file>